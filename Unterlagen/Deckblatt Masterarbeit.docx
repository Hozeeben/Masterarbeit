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D9B" w:rsidRDefault="0029404D" w:rsidP="0098620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pt;margin-top:0;width:145pt;height:78.35pt;z-index:-251658752;mso-position-horizontal-relative:text;mso-position-vertical-relative:text" wrapcoords="-57 0 -57 21495 21600 21495 21600 0 -57 0">
            <v:imagedata r:id="rId4" o:title="HTWK_Zusatz_de_V_Black"/>
            <w10:wrap type="tight"/>
          </v:shape>
        </w:pict>
      </w:r>
      <w:r w:rsidR="00986204">
        <w:t>HTWK Leipzig</w:t>
      </w:r>
    </w:p>
    <w:p w:rsidR="00986204" w:rsidRDefault="00986204" w:rsidP="00986204">
      <w:pPr>
        <w:jc w:val="center"/>
      </w:pPr>
      <w:r>
        <w:t>Fakultät Informatik und Medien</w:t>
      </w:r>
    </w:p>
    <w:p w:rsidR="00986204" w:rsidRDefault="00986204" w:rsidP="00986204"/>
    <w:p w:rsidR="00986204" w:rsidRDefault="00986204" w:rsidP="00986204"/>
    <w:p w:rsidR="009734E7" w:rsidRDefault="009734E7" w:rsidP="00986204"/>
    <w:p w:rsidR="00986204" w:rsidRDefault="00986204" w:rsidP="00986204"/>
    <w:p w:rsidR="00986204" w:rsidRPr="00E96653" w:rsidRDefault="00986204" w:rsidP="00E96653">
      <w:pPr>
        <w:jc w:val="center"/>
        <w:rPr>
          <w:b/>
          <w:sz w:val="40"/>
          <w:szCs w:val="40"/>
        </w:rPr>
      </w:pPr>
      <w:r w:rsidRPr="00986204">
        <w:rPr>
          <w:b/>
          <w:sz w:val="40"/>
          <w:szCs w:val="40"/>
        </w:rPr>
        <w:t>Analyse und Bewertung von Methoden zur Erkennung von Patterns in Musikaufnahmen</w:t>
      </w:r>
    </w:p>
    <w:p w:rsidR="00986204" w:rsidRDefault="00986204" w:rsidP="00986204"/>
    <w:p w:rsidR="009734E7" w:rsidRDefault="009734E7" w:rsidP="00986204"/>
    <w:p w:rsidR="00986204" w:rsidRDefault="00986204" w:rsidP="00986204">
      <w:pPr>
        <w:pStyle w:val="Titel"/>
        <w:jc w:val="center"/>
        <w:rPr>
          <w:b/>
        </w:rPr>
      </w:pPr>
      <w:r w:rsidRPr="00986204">
        <w:rPr>
          <w:b/>
        </w:rPr>
        <w:t>Masterarbeit</w:t>
      </w:r>
    </w:p>
    <w:p w:rsidR="00C738A0" w:rsidRDefault="00986204" w:rsidP="00E96653">
      <w:pPr>
        <w:jc w:val="center"/>
        <w:rPr>
          <w:sz w:val="32"/>
          <w:szCs w:val="32"/>
        </w:rPr>
      </w:pPr>
      <w:r w:rsidRPr="00986204">
        <w:rPr>
          <w:sz w:val="32"/>
          <w:szCs w:val="32"/>
        </w:rPr>
        <w:t>Zur Erlangung des akademischen Grades Master of Science (</w:t>
      </w:r>
      <w:r w:rsidR="0029404D">
        <w:rPr>
          <w:sz w:val="32"/>
          <w:szCs w:val="32"/>
        </w:rPr>
        <w:t>M</w:t>
      </w:r>
      <w:bookmarkStart w:id="0" w:name="_GoBack"/>
      <w:bookmarkEnd w:id="0"/>
      <w:r w:rsidRPr="00986204">
        <w:rPr>
          <w:sz w:val="32"/>
          <w:szCs w:val="32"/>
        </w:rPr>
        <w:t>.SC.)</w:t>
      </w:r>
    </w:p>
    <w:p w:rsidR="009734E7" w:rsidRDefault="009734E7" w:rsidP="00E96653">
      <w:pPr>
        <w:jc w:val="center"/>
        <w:rPr>
          <w:sz w:val="32"/>
          <w:szCs w:val="32"/>
        </w:rPr>
      </w:pPr>
    </w:p>
    <w:p w:rsidR="00986204" w:rsidRDefault="00E96653" w:rsidP="00986204">
      <w:r>
        <w:t>vorgelegt von: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986204">
        <w:t>Nico Mehlhose</w:t>
      </w:r>
    </w:p>
    <w:p w:rsidR="00986204" w:rsidRDefault="00446AC8" w:rsidP="00986204">
      <w:pPr>
        <w:jc w:val="right"/>
      </w:pPr>
      <w:r>
        <w:t>Seeburgstraße 60</w:t>
      </w:r>
    </w:p>
    <w:p w:rsidR="00986204" w:rsidRDefault="00986204" w:rsidP="00986204">
      <w:pPr>
        <w:jc w:val="right"/>
      </w:pPr>
      <w:r>
        <w:t>04</w:t>
      </w:r>
      <w:r w:rsidR="00446AC8">
        <w:t>103</w:t>
      </w:r>
      <w:r>
        <w:t xml:space="preserve"> Leipzig</w:t>
      </w:r>
    </w:p>
    <w:p w:rsidR="00E96653" w:rsidRDefault="00E96653" w:rsidP="00E96653">
      <w:pPr>
        <w:jc w:val="right"/>
      </w:pPr>
      <w:r w:rsidRPr="00E96653">
        <w:t>nico.mehlhose@htwk-leipzig.de</w:t>
      </w:r>
    </w:p>
    <w:p w:rsidR="00986204" w:rsidRDefault="00E96653" w:rsidP="00E96653">
      <w:pPr>
        <w:jc w:val="right"/>
      </w:pPr>
      <w:r>
        <w:t>Studiengang: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="00986204">
        <w:t>Informatik</w:t>
      </w:r>
    </w:p>
    <w:p w:rsidR="00986204" w:rsidRDefault="00986204" w:rsidP="00986204">
      <w:pPr>
        <w:jc w:val="right"/>
      </w:pPr>
      <w:r>
        <w:t>4. Fachsemester</w:t>
      </w:r>
    </w:p>
    <w:p w:rsidR="00986204" w:rsidRDefault="00986204" w:rsidP="00986204">
      <w:pPr>
        <w:jc w:val="right"/>
      </w:pPr>
      <w:r>
        <w:t>69978</w:t>
      </w:r>
    </w:p>
    <w:p w:rsidR="00986204" w:rsidRDefault="00E96653" w:rsidP="00E96653">
      <w:r>
        <w:t>Erstgutachter: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C738A0">
        <w:t>Jean-Alexander Müller</w:t>
      </w:r>
    </w:p>
    <w:p w:rsidR="00986204" w:rsidRDefault="00986204" w:rsidP="00986204">
      <w:r>
        <w:t>Zweitgutachter:</w:t>
      </w:r>
      <w:r w:rsidR="00F47813">
        <w:tab/>
      </w:r>
      <w:r w:rsidR="00F47813">
        <w:tab/>
      </w:r>
      <w:r w:rsidR="00F47813">
        <w:tab/>
      </w:r>
      <w:r w:rsidR="00F47813">
        <w:tab/>
      </w:r>
      <w:r w:rsidR="00F47813">
        <w:tab/>
        <w:t xml:space="preserve">              Martin Grüttmüller</w:t>
      </w:r>
    </w:p>
    <w:p w:rsidR="00986204" w:rsidRPr="00986204" w:rsidRDefault="00986204" w:rsidP="00986204">
      <w:r>
        <w:t>Ort und Datum:</w:t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E96653">
        <w:tab/>
      </w:r>
      <w:r w:rsidR="00446AC8">
        <w:t xml:space="preserve">        </w:t>
      </w:r>
      <w:r w:rsidR="00C738A0">
        <w:t xml:space="preserve">Leipzig der </w:t>
      </w:r>
      <w:r w:rsidR="00446AC8">
        <w:t>02.06</w:t>
      </w:r>
      <w:r w:rsidR="00C738A0">
        <w:t>.2020</w:t>
      </w:r>
    </w:p>
    <w:sectPr w:rsidR="00986204" w:rsidRPr="00986204" w:rsidSect="00E96653">
      <w:pgSz w:w="11906" w:h="16838"/>
      <w:pgMar w:top="2268" w:right="2268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04"/>
    <w:rsid w:val="0029404D"/>
    <w:rsid w:val="00446AC8"/>
    <w:rsid w:val="005258AB"/>
    <w:rsid w:val="008920C2"/>
    <w:rsid w:val="009734E7"/>
    <w:rsid w:val="00986204"/>
    <w:rsid w:val="009D5417"/>
    <w:rsid w:val="00BF3A44"/>
    <w:rsid w:val="00C738A0"/>
    <w:rsid w:val="00E96653"/>
    <w:rsid w:val="00F4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9C6CEF"/>
  <w15:chartTrackingRefBased/>
  <w15:docId w15:val="{9A00F337-9CF3-42B1-B014-AD54EA0F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6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6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86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Dieser PC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Mehlhose, Nico (Praktikant, GPRA512)</dc:creator>
  <cp:keywords/>
  <dc:description/>
  <cp:lastModifiedBy>Hoze</cp:lastModifiedBy>
  <cp:revision>7</cp:revision>
  <dcterms:created xsi:type="dcterms:W3CDTF">2019-11-25T07:16:00Z</dcterms:created>
  <dcterms:modified xsi:type="dcterms:W3CDTF">2020-05-01T15:22:00Z</dcterms:modified>
</cp:coreProperties>
</file>