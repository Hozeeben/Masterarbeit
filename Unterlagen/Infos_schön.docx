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3A" w:rsidRDefault="0094783A" w:rsidP="0094783A">
      <w:proofErr w:type="spellStart"/>
      <w:r>
        <w:t>Fourieranalyse</w:t>
      </w:r>
      <w:proofErr w:type="spellEnd"/>
    </w:p>
    <w:p w:rsidR="0094783A" w:rsidRDefault="0094783A" w:rsidP="0094783A">
      <w:proofErr w:type="spellStart"/>
      <w:r>
        <w:t>Audacity</w:t>
      </w:r>
      <w:proofErr w:type="spellEnd"/>
    </w:p>
    <w:p w:rsidR="0094783A" w:rsidRDefault="0094783A" w:rsidP="0094783A">
      <w:r>
        <w:t>Computermusik lesen</w:t>
      </w:r>
    </w:p>
    <w:p w:rsidR="0094783A" w:rsidRDefault="0094783A" w:rsidP="0094783A"/>
    <w:p w:rsidR="0094783A" w:rsidRDefault="0094783A" w:rsidP="0094783A">
      <w:r>
        <w:t>Ideen:</w:t>
      </w:r>
    </w:p>
    <w:p w:rsidR="0094783A" w:rsidRDefault="0094783A" w:rsidP="0094783A">
      <w:r>
        <w:t>Mittelwert der Zeitspannen</w:t>
      </w:r>
    </w:p>
    <w:p w:rsidR="0094783A" w:rsidRDefault="0094783A" w:rsidP="0094783A">
      <w:proofErr w:type="spellStart"/>
      <w:r>
        <w:t>WEnn</w:t>
      </w:r>
      <w:proofErr w:type="spellEnd"/>
      <w:r>
        <w:t xml:space="preserve"> Delta = 0 dann </w:t>
      </w:r>
      <w:proofErr w:type="spellStart"/>
      <w:r>
        <w:t>selbes</w:t>
      </w:r>
      <w:proofErr w:type="spellEnd"/>
      <w:r>
        <w:t xml:space="preserve"> Pattern (fall das zwei unterschiedliche Pattern </w:t>
      </w:r>
      <w:proofErr w:type="spellStart"/>
      <w:r>
        <w:t>selbes</w:t>
      </w:r>
      <w:proofErr w:type="spellEnd"/>
      <w:r>
        <w:t xml:space="preserve"> Delta haben abfangen)</w:t>
      </w:r>
    </w:p>
    <w:p w:rsidR="0094783A" w:rsidRDefault="0094783A" w:rsidP="0094783A">
      <w:r>
        <w:t xml:space="preserve">Sonst Neues Pattern und mit anderen </w:t>
      </w:r>
      <w:proofErr w:type="spellStart"/>
      <w:r>
        <w:t>PAttern</w:t>
      </w:r>
      <w:proofErr w:type="spellEnd"/>
      <w:r>
        <w:t xml:space="preserve"> vergleichen</w:t>
      </w:r>
    </w:p>
    <w:p w:rsidR="0094783A" w:rsidRDefault="0094783A" w:rsidP="0094783A">
      <w:r>
        <w:t>Wenn ein Delta gefunden wird ist es dieses Pattern sonst einzelne Instrumente abziehen</w:t>
      </w:r>
    </w:p>
    <w:p w:rsidR="0094783A" w:rsidRDefault="0094783A" w:rsidP="0094783A"/>
    <w:p w:rsidR="0094783A" w:rsidRDefault="0094783A" w:rsidP="0094783A"/>
    <w:p w:rsidR="0094783A" w:rsidRDefault="0094783A" w:rsidP="0094783A">
      <w:r>
        <w:t xml:space="preserve">Nur einfache </w:t>
      </w:r>
      <w:proofErr w:type="spellStart"/>
      <w:r>
        <w:t>Fourieranalyse</w:t>
      </w:r>
      <w:proofErr w:type="spellEnd"/>
      <w:r>
        <w:t xml:space="preserve"> laufen lassen und Spektralbereiche vergleichen</w:t>
      </w:r>
    </w:p>
    <w:p w:rsidR="0094783A" w:rsidRDefault="0094783A" w:rsidP="0094783A">
      <w:r>
        <w:t>Pro Sekunde eine und mit den folgenden 4 Vergleichen</w:t>
      </w:r>
    </w:p>
    <w:p w:rsidR="0094783A" w:rsidRDefault="0094783A" w:rsidP="0094783A"/>
    <w:p w:rsidR="0094783A" w:rsidRDefault="0094783A" w:rsidP="0094783A">
      <w:r>
        <w:t>Zeitbereiche Vergleichen (Bilder vergleichen)</w:t>
      </w:r>
    </w:p>
    <w:p w:rsidR="0094783A" w:rsidRDefault="0094783A" w:rsidP="0094783A">
      <w:r>
        <w:t>Bei keinem Match einzelne Instrumente Abziehen bis Match</w:t>
      </w:r>
    </w:p>
    <w:p w:rsidR="0094783A" w:rsidRDefault="0094783A" w:rsidP="0094783A"/>
    <w:p w:rsidR="0094783A" w:rsidRDefault="0094783A" w:rsidP="0094783A">
      <w:r>
        <w:t xml:space="preserve">Amplituden der einzelnen Instrumente pro Sekunde aufzählen und danach vergleichen -&gt;keine Oktavenübergänge sichtbar, keine schnellen Schläge und dann </w:t>
      </w:r>
    </w:p>
    <w:p w:rsidR="0094783A" w:rsidRDefault="0094783A" w:rsidP="0094783A">
      <w:r>
        <w:t>Pause sichtbar(innerhalb einer Sek)</w:t>
      </w:r>
    </w:p>
    <w:p w:rsidR="0094783A" w:rsidRDefault="0094783A" w:rsidP="0094783A">
      <w:r>
        <w:t xml:space="preserve">Weiterentwicklung mit </w:t>
      </w:r>
      <w:proofErr w:type="spellStart"/>
      <w:r>
        <w:t>Timestamps</w:t>
      </w:r>
      <w:proofErr w:type="spellEnd"/>
    </w:p>
    <w:p w:rsidR="0094783A" w:rsidRDefault="0094783A" w:rsidP="0094783A"/>
    <w:p w:rsidR="0094783A" w:rsidRDefault="0094783A" w:rsidP="0094783A"/>
    <w:p w:rsidR="0094783A" w:rsidRDefault="0094783A" w:rsidP="0094783A"/>
    <w:p w:rsidR="0094783A" w:rsidRDefault="0094783A" w:rsidP="0094783A">
      <w:r>
        <w:t>https://de.wikipedia.org/wiki/Fourier-Analysis#Abstrakte_harmonische_Analyse</w:t>
      </w:r>
    </w:p>
    <w:p w:rsidR="0094783A" w:rsidRDefault="0094783A" w:rsidP="0094783A">
      <w:r>
        <w:t>Für den Anfang gut danach Fachliteratur</w:t>
      </w:r>
    </w:p>
    <w:p w:rsidR="0094783A" w:rsidRDefault="0094783A" w:rsidP="0094783A"/>
    <w:p w:rsidR="0094783A" w:rsidRDefault="0094783A" w:rsidP="0094783A">
      <w:r w:rsidRPr="0094783A">
        <w:rPr>
          <w:highlight w:val="darkGreen"/>
        </w:rPr>
        <w:t>Gute Quellen:</w:t>
      </w:r>
    </w:p>
    <w:p w:rsidR="0094783A" w:rsidRDefault="0094783A" w:rsidP="0094783A">
      <w:r>
        <w:t>http://drops.dagstuhl.de/opus/volltexte/2006/652/pdf/06171.MeredithDavid.Paper.652.pdf</w:t>
      </w:r>
    </w:p>
    <w:p w:rsidR="0094783A" w:rsidRDefault="0094783A" w:rsidP="0094783A">
      <w:r>
        <w:t>Art Pattern zu Erkennen</w:t>
      </w:r>
    </w:p>
    <w:p w:rsidR="0094783A" w:rsidRDefault="0094783A" w:rsidP="0094783A"/>
    <w:p w:rsidR="0094783A" w:rsidRDefault="0094783A" w:rsidP="0094783A">
      <w:r>
        <w:lastRenderedPageBreak/>
        <w:t>http://hss.ulb.uni-bonn.de/2013/3271/3271.pdf</w:t>
      </w:r>
    </w:p>
    <w:p w:rsidR="0094783A" w:rsidRDefault="0094783A" w:rsidP="0094783A">
      <w:r>
        <w:t>Do</w:t>
      </w:r>
      <w:r>
        <w:t>ktorarbeit</w:t>
      </w:r>
    </w:p>
    <w:p w:rsidR="0094783A" w:rsidRDefault="0094783A" w:rsidP="0094783A">
      <w:bookmarkStart w:id="0" w:name="_GoBack"/>
      <w:bookmarkEnd w:id="0"/>
    </w:p>
    <w:p w:rsidR="0094783A" w:rsidRDefault="0094783A" w:rsidP="0094783A">
      <w:r>
        <w:t>https://www.researchgate.net/profile/Jia_Lien_Hsu/publication/221615538_Efficient_Repeating_Pattern_Finding_in_Music_Databases/links/54e614280cf2bff5a4f29302.pdf</w:t>
      </w:r>
    </w:p>
    <w:p w:rsidR="0094783A" w:rsidRDefault="0094783A" w:rsidP="0094783A">
      <w:r>
        <w:t>Paper</w:t>
      </w:r>
    </w:p>
    <w:p w:rsidR="0094783A" w:rsidRDefault="0094783A" w:rsidP="0094783A"/>
    <w:p w:rsidR="0094783A" w:rsidRDefault="0094783A" w:rsidP="0094783A">
      <w:r>
        <w:t>https://books.google.de/books?hl=de&amp;lr=&amp;id=CIFqbWcjfHEC&amp;oi=fnd&amp;pg=PA82&amp;dq=music+pattern&amp;ots=Mp5AGEI7AQ&amp;sig=w2XPcuuqDchI6TmdnxDhCxOztuc#v=onepage&amp;q=music%20pattern&amp;f=false</w:t>
      </w:r>
    </w:p>
    <w:p w:rsidR="0094783A" w:rsidRDefault="0094783A" w:rsidP="0094783A">
      <w:r>
        <w:t>womöglich ein Buch</w:t>
      </w:r>
    </w:p>
    <w:p w:rsidR="0094783A" w:rsidRDefault="0094783A" w:rsidP="0094783A"/>
    <w:p w:rsidR="0094783A" w:rsidRDefault="0094783A" w:rsidP="0094783A">
      <w:r>
        <w:t>https://www.tandfonline.com/doi/abs/10.1076/jnmr.32.2.153.16738?tab=permissions&amp;scroll=top</w:t>
      </w:r>
    </w:p>
    <w:p w:rsidR="0094783A" w:rsidRDefault="0094783A" w:rsidP="0094783A">
      <w:r w:rsidRPr="0094783A">
        <w:rPr>
          <w:highlight w:val="red"/>
        </w:rPr>
        <w:t>Buch (</w:t>
      </w:r>
      <w:proofErr w:type="spellStart"/>
      <w:r w:rsidRPr="0094783A">
        <w:rPr>
          <w:highlight w:val="red"/>
        </w:rPr>
        <w:t>Bib</w:t>
      </w:r>
      <w:proofErr w:type="spellEnd"/>
      <w:r w:rsidRPr="0094783A">
        <w:rPr>
          <w:highlight w:val="red"/>
        </w:rPr>
        <w:t xml:space="preserve"> Viktor)</w:t>
      </w:r>
    </w:p>
    <w:p w:rsidR="0094783A" w:rsidRDefault="0094783A" w:rsidP="0094783A"/>
    <w:p w:rsidR="0094783A" w:rsidRDefault="0094783A" w:rsidP="0094783A">
      <w:r>
        <w:t xml:space="preserve">Visual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:rsidR="0094783A" w:rsidRDefault="0094783A" w:rsidP="0094783A">
      <w:r w:rsidRPr="0094783A">
        <w:rPr>
          <w:highlight w:val="red"/>
        </w:rPr>
        <w:t xml:space="preserve">Buch </w:t>
      </w:r>
      <w:proofErr w:type="spellStart"/>
      <w:r w:rsidRPr="0094783A">
        <w:rPr>
          <w:highlight w:val="red"/>
        </w:rPr>
        <w:t>Unibib</w:t>
      </w:r>
      <w:proofErr w:type="spellEnd"/>
    </w:p>
    <w:p w:rsidR="0094783A" w:rsidRDefault="0094783A" w:rsidP="0094783A"/>
    <w:p w:rsidR="0094783A" w:rsidRDefault="0094783A" w:rsidP="0094783A">
      <w:r w:rsidRPr="0094783A">
        <w:rPr>
          <w:highlight w:val="yellow"/>
        </w:rPr>
        <w:t>OK Quelle:</w:t>
      </w:r>
    </w:p>
    <w:p w:rsidR="0094783A" w:rsidRDefault="0094783A" w:rsidP="0094783A">
      <w:r>
        <w:t>http://pdfs.semanticscholar.org/f6ce/8e49f1987d927be91c99e82458c415266c89.pdf</w:t>
      </w:r>
    </w:p>
    <w:p w:rsidR="00DE0D9B" w:rsidRDefault="0094783A" w:rsidP="0094783A">
      <w:r>
        <w:t>Paper</w:t>
      </w:r>
    </w:p>
    <w:sectPr w:rsidR="00DE0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A"/>
    <w:rsid w:val="008920C2"/>
    <w:rsid w:val="0094783A"/>
    <w:rsid w:val="009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41D5B-A8AC-4026-A3FE-8A03C1F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374A746D</Template>
  <TotalTime>0</TotalTime>
  <Pages>2</Pages>
  <Words>233</Words>
  <Characters>1474</Characters>
  <Application>Microsoft Office Word</Application>
  <DocSecurity>0</DocSecurity>
  <Lines>12</Lines>
  <Paragraphs>3</Paragraphs>
  <ScaleCrop>false</ScaleCrop>
  <Company>Dieser PC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Mehlhose, Nico (Praktikant, GPRA512)</dc:creator>
  <cp:keywords/>
  <dc:description/>
  <cp:lastModifiedBy>Mehlhose, Nico (Praktikant, GPRA512)</cp:lastModifiedBy>
  <cp:revision>1</cp:revision>
  <dcterms:created xsi:type="dcterms:W3CDTF">2019-11-26T16:27:00Z</dcterms:created>
  <dcterms:modified xsi:type="dcterms:W3CDTF">2019-11-26T16:30:00Z</dcterms:modified>
</cp:coreProperties>
</file>